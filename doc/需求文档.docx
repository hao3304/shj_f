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6B212B" w:rsidRDefault="006B212B">
          <w:pPr>
            <w:rPr>
              <w:kern w:val="28"/>
            </w:rPr>
          </w:pPr>
        </w:p>
        <w:p w:rsidR="006B212B" w:rsidRDefault="00EF67C7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8142605</wp:posOffset>
                        </wp:positionV>
                      </mc:Fallback>
                    </mc:AlternateContent>
                    <wp:extent cx="6061075" cy="566420"/>
                    <wp:effectExtent l="0" t="0" r="0" b="5080"/>
                    <wp:wrapNone/>
                    <wp:docPr id="9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61075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12B" w:rsidRPr="000C7971" w:rsidRDefault="00B92BB9">
                                <w:pPr>
                                  <w:pStyle w:val="a6"/>
                                  <w:rPr>
                                    <w:rFonts w:ascii="宋体" w:eastAsia="宋体" w:hAnsi="宋体" w:hint="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lang w:eastAsia="zh-CN"/>
                                  </w:rPr>
                                  <w:t>系统</w:t>
                                </w:r>
                                <w:r w:rsidR="00E20B4D">
                                  <w:rPr>
                                    <w:rFonts w:ascii="宋体" w:eastAsia="宋体" w:hAnsi="宋体" w:hint="eastAsia"/>
                                    <w:lang w:eastAsia="zh-CN"/>
                                  </w:rPr>
                                  <w:t>需求</w:t>
                                </w:r>
                                <w:r>
                                  <w:rPr>
                                    <w:rFonts w:ascii="宋体" w:eastAsia="宋体" w:hAnsi="宋体"/>
                                    <w:lang w:eastAsia="zh-CN"/>
                                  </w:rPr>
                                  <w:t>文档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0;width:477.25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" filled="f" stroked="f">
                    <v:textbox>
                      <w:txbxContent>
                        <w:p w:rsidR="006B212B" w:rsidRPr="000C7971" w:rsidRDefault="00B92BB9">
                          <w:pPr>
                            <w:pStyle w:val="a6"/>
                            <w:rPr>
                              <w:rFonts w:ascii="宋体" w:eastAsia="宋体" w:hAnsi="宋体" w:hint="eastAsia"/>
                              <w:lang w:eastAsia="zh-CN"/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  <w:lang w:eastAsia="zh-CN"/>
                            </w:rPr>
                            <w:t>系统</w:t>
                          </w:r>
                          <w:r w:rsidR="00E20B4D">
                            <w:rPr>
                              <w:rFonts w:ascii="宋体" w:eastAsia="宋体" w:hAnsi="宋体" w:hint="eastAsia"/>
                              <w:lang w:eastAsia="zh-CN"/>
                            </w:rPr>
                            <w:t>需求</w:t>
                          </w:r>
                          <w:r>
                            <w:rPr>
                              <w:rFonts w:ascii="宋体" w:eastAsia="宋体" w:hAnsi="宋体"/>
                              <w:lang w:eastAsia="zh-CN"/>
                            </w:rPr>
                            <w:t>文档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469265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6494780" cy="6757670"/>
                    <wp:effectExtent l="2540" t="0" r="0" b="0"/>
                    <wp:wrapNone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94780" cy="675767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8"/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12B" w:rsidRDefault="006B212B">
                                <w:pPr>
                                  <w:pStyle w:val="af9"/>
                                  <w:tabs>
                                    <w:tab w:val="left" w:pos="6765"/>
                                  </w:tabs>
                                  <w:rPr>
                                    <w:noProof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0;margin-top:0;width:511.4pt;height:532.1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" stroked="f" strokeweight=".5pt">
                    <v:fill r:id="rId9" o:title="" recolor="t" rotate="t" type="frame"/>
                    <v:textbox inset="0,0,0,0">
                      <w:txbxContent>
                        <w:p w:rsidR="006B212B" w:rsidRDefault="006B212B">
                          <w:pPr>
                            <w:pStyle w:val="af9"/>
                            <w:tabs>
                              <w:tab w:val="left" w:pos="6765"/>
                            </w:tabs>
                            <w:rPr>
                              <w:noProof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5814695" cy="886460"/>
                    <wp:effectExtent l="0" t="0" r="0" b="8890"/>
                    <wp:wrapNone/>
                    <wp:docPr id="6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12B" w:rsidRPr="000C7971" w:rsidRDefault="00F65961">
                                <w:pPr>
                                  <w:pStyle w:val="a4"/>
                                  <w:rPr>
                                    <w:rFonts w:ascii="宋体" w:eastAsia="宋体" w:hAnsi="宋体" w:hint="eastAsia"/>
                                    <w:sz w:val="56"/>
                                    <w:lang w:eastAsia="zh-CN"/>
                                  </w:rPr>
                                </w:pPr>
                                <w:sdt>
                                  <w:sdtPr>
                                    <w:rPr>
                                      <w:rFonts w:ascii="宋体" w:eastAsia="宋体" w:hAnsi="宋体"/>
                                      <w:sz w:val="56"/>
                                    </w:rPr>
                                    <w:alias w:val="标题"/>
                                    <w:tag w:val="Title"/>
                                    <w:id w:val="324249323"/>
                                    <w:placeholder>
                                      <w:docPart w:val="8E0040AE29E94DFFBC56324548D5DF70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2BB9">
                                      <w:rPr>
                                        <w:rFonts w:ascii="Segoe UI Symbol" w:eastAsia="宋体" w:hAnsi="Segoe UI Symbol" w:hint="eastAsia"/>
                                        <w:sz w:val="56"/>
                                        <w:lang w:eastAsia="zh-CN"/>
                                      </w:rPr>
                                      <w:t>码</w:t>
                                    </w:r>
                                    <w:r w:rsidR="00B92BB9">
                                      <w:rPr>
                                        <w:rFonts w:ascii="Segoe UI Symbol" w:eastAsia="宋体" w:hAnsi="Segoe UI Symbol"/>
                                        <w:sz w:val="56"/>
                                        <w:lang w:eastAsia="zh-CN"/>
                                      </w:rPr>
                                      <w:t>学堂</w:t>
                                    </w:r>
                                  </w:sdtContent>
                                </w:sdt>
                                <w:r w:rsidR="00B92BB9">
                                  <w:rPr>
                                    <w:rFonts w:ascii="宋体" w:eastAsia="宋体" w:hAnsi="宋体"/>
                                    <w:sz w:val="56"/>
                                    <w:lang w:eastAsia="zh-CN"/>
                                  </w:rPr>
                                  <w:t>平台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6" o:spid="_x0000_s1028" type="#_x0000_t202" style="position:absolute;margin-left:0;margin-top:0;width:457.8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CVug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" filled="f" stroked="f">
                    <v:textbox>
                      <w:txbxContent>
                        <w:p w:rsidR="006B212B" w:rsidRPr="000C7971" w:rsidRDefault="00F65961">
                          <w:pPr>
                            <w:pStyle w:val="a4"/>
                            <w:rPr>
                              <w:rFonts w:ascii="宋体" w:eastAsia="宋体" w:hAnsi="宋体" w:hint="eastAsia"/>
                              <w:sz w:val="56"/>
                              <w:lang w:eastAsia="zh-CN"/>
                            </w:rPr>
                          </w:pPr>
                          <w:sdt>
                            <w:sdtPr>
                              <w:rPr>
                                <w:rFonts w:ascii="宋体" w:eastAsia="宋体" w:hAnsi="宋体"/>
                                <w:sz w:val="56"/>
                              </w:rPr>
                              <w:alias w:val="标题"/>
                              <w:tag w:val="Title"/>
                              <w:id w:val="324249323"/>
                              <w:placeholder>
                                <w:docPart w:val="8E0040AE29E94DFFBC56324548D5DF70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B92BB9">
                                <w:rPr>
                                  <w:rFonts w:ascii="Segoe UI Symbol" w:eastAsia="宋体" w:hAnsi="Segoe UI Symbol" w:hint="eastAsia"/>
                                  <w:sz w:val="56"/>
                                  <w:lang w:eastAsia="zh-CN"/>
                                </w:rPr>
                                <w:t>码</w:t>
                              </w:r>
                              <w:r w:rsidR="00B92BB9">
                                <w:rPr>
                                  <w:rFonts w:ascii="Segoe UI Symbol" w:eastAsia="宋体" w:hAnsi="Segoe UI Symbol"/>
                                  <w:sz w:val="56"/>
                                  <w:lang w:eastAsia="zh-CN"/>
                                </w:rPr>
                                <w:t>学堂</w:t>
                              </w:r>
                            </w:sdtContent>
                          </w:sdt>
                          <w:r w:rsidR="00B92BB9">
                            <w:rPr>
                              <w:rFonts w:ascii="宋体" w:eastAsia="宋体" w:hAnsi="宋体"/>
                              <w:sz w:val="56"/>
                              <w:lang w:eastAsia="zh-CN"/>
                            </w:rPr>
                            <w:t>平台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123825" cy="3029585"/>
                    <wp:effectExtent l="0" t="0" r="9525" b="0"/>
                    <wp:wrapNone/>
                    <wp:docPr id="6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302958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0BA92349" id="Rectangle 9" o:spid="_x0000_s1026" style="position:absolute;left:0;text-align:left;margin-left:0;margin-top:0;width:9.75pt;height:238.55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123825" cy="6757670"/>
                    <wp:effectExtent l="0" t="0" r="9525" b="5080"/>
                    <wp:wrapNone/>
                    <wp:docPr id="6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675767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68783BE4" id="Rectangle 8" o:spid="_x0000_s1026" style="position:absolute;left:0;text-align:left;margin-left:0;margin-top:0;width:9.75pt;height:532.1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CBI8MYmAIAADMFAAAOAAAAAAAAAAAAAAAAAC4CAABkcnMvZTJvRG9j&#10;LnhtbFBLAQItABQABgAIAAAAIQBYOVON3QAAAAUBAAAPAAAAAAAAAAAAAAAAAPIEAABkcnMvZG93&#10;bnJldi54bWxQSwUGAAAAAAQABADzAAAA/AUAAAAA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604000" cy="9764395"/>
                    <wp:effectExtent l="0" t="0" r="26035" b="23495"/>
                    <wp:wrapNone/>
                    <wp:docPr id="67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04000" cy="9764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E5F6EAA" id="Rectangle 4" o:spid="_x0000_s1026" style="position:absolute;left:0;text-align:left;margin-left:0;margin-top:0;width:520pt;height:768.85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8794750</wp:posOffset>
                        </wp:positionV>
                      </mc:Fallback>
                    </mc:AlternateContent>
                    <wp:extent cx="581469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12B" w:rsidRPr="000C7971" w:rsidRDefault="006B212B">
                                <w:pPr>
                                  <w:rPr>
                                    <w:rFonts w:ascii="宋体" w:eastAsia="宋体" w:hAnsi="宋体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4" o:spid="_x0000_s1029" type="#_x0000_t202" style="position:absolute;margin-left:0;margin-top:0;width:457.8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" filled="f" stroked="f">
                    <v:textbox>
                      <w:txbxContent>
                        <w:p w:rsidR="006B212B" w:rsidRPr="000C7971" w:rsidRDefault="006B212B">
                          <w:pPr>
                            <w:rPr>
                              <w:rFonts w:ascii="宋体" w:eastAsia="宋体" w:hAnsi="宋体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0E1C51">
            <w:rPr>
              <w:sz w:val="56"/>
            </w:rPr>
            <w:br w:type="page"/>
          </w:r>
        </w:p>
      </w:sdtContent>
    </w:sdt>
    <w:p w:rsidR="006B212B" w:rsidRDefault="00B92BB9" w:rsidP="00B92BB9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目的</w:t>
      </w:r>
    </w:p>
    <w:p w:rsidR="00B92BB9" w:rsidRDefault="00B92BB9" w:rsidP="00B92BB9">
      <w:pPr>
        <w:ind w:left="420"/>
        <w:rPr>
          <w:lang w:eastAsia="zh-CN"/>
        </w:rPr>
      </w:pPr>
      <w:r>
        <w:rPr>
          <w:rFonts w:hint="eastAsia"/>
          <w:lang w:eastAsia="zh-CN"/>
        </w:rPr>
        <w:t>现在国内对于少儿至青山年编程培训这一块市场比较空缺，而随着计算机技术的普及，国家对于计算机技术这一块也越来越重视，</w:t>
      </w:r>
      <w:r w:rsidR="00211CA0">
        <w:rPr>
          <w:rFonts w:hint="eastAsia"/>
          <w:lang w:eastAsia="zh-CN"/>
        </w:rPr>
        <w:t>而且</w:t>
      </w:r>
      <w:r>
        <w:rPr>
          <w:rFonts w:hint="eastAsia"/>
          <w:lang w:eastAsia="zh-CN"/>
        </w:rPr>
        <w:t>高考中</w:t>
      </w:r>
      <w:r w:rsidR="00211CA0">
        <w:rPr>
          <w:rFonts w:hint="eastAsia"/>
          <w:lang w:eastAsia="zh-CN"/>
        </w:rPr>
        <w:t>起到</w:t>
      </w:r>
      <w:r>
        <w:rPr>
          <w:rFonts w:hint="eastAsia"/>
          <w:lang w:eastAsia="zh-CN"/>
        </w:rPr>
        <w:t>的作用也越来越明显。虽然现在网上的学习平台很多，但是传统的教学方法我们认为是无法取到的，所以本系统从此需求出发，立足线上线下结合的方式，通过信息化管理</w:t>
      </w:r>
      <w:r w:rsidR="00E20B4D">
        <w:rPr>
          <w:rFonts w:hint="eastAsia"/>
          <w:lang w:eastAsia="zh-CN"/>
        </w:rPr>
        <w:t>手段</w:t>
      </w:r>
      <w:r>
        <w:rPr>
          <w:rFonts w:hint="eastAsia"/>
          <w:lang w:eastAsia="zh-CN"/>
        </w:rPr>
        <w:t>来降低教学门槛，提高教学质量，</w:t>
      </w:r>
      <w:r w:rsidR="00E20B4D">
        <w:rPr>
          <w:rFonts w:hint="eastAsia"/>
          <w:lang w:eastAsia="zh-CN"/>
        </w:rPr>
        <w:t>为广大师生谋福。</w:t>
      </w:r>
    </w:p>
    <w:p w:rsidR="00E20B4D" w:rsidRDefault="00E20B4D" w:rsidP="00E20B4D">
      <w:pPr>
        <w:rPr>
          <w:lang w:eastAsia="zh-CN"/>
        </w:rPr>
      </w:pPr>
      <w:bookmarkStart w:id="0" w:name="_GoBack"/>
      <w:bookmarkEnd w:id="0"/>
    </w:p>
    <w:p w:rsidR="00E20B4D" w:rsidRPr="00B92BB9" w:rsidRDefault="00E20B4D" w:rsidP="00E20B4D">
      <w:pPr>
        <w:pStyle w:val="1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总体设计</w:t>
      </w:r>
    </w:p>
    <w:sectPr w:rsidR="00E20B4D" w:rsidRPr="00B92BB9" w:rsidSect="004C25F8">
      <w:footerReference w:type="default" r:id="rId10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961" w:rsidRDefault="00F65961">
      <w:pPr>
        <w:spacing w:after="0" w:line="240" w:lineRule="auto"/>
      </w:pPr>
      <w:r>
        <w:separator/>
      </w:r>
    </w:p>
  </w:endnote>
  <w:endnote w:type="continuationSeparator" w:id="0">
    <w:p w:rsidR="00F65961" w:rsidRDefault="00F65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12B" w:rsidRDefault="00EF67C7">
    <w:pPr>
      <w:pStyle w:val="afb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89345" cy="160655"/>
              <wp:effectExtent l="0" t="0" r="0" b="1079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934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212B" w:rsidRDefault="006B212B">
                          <w:pPr>
                            <w:pStyle w:val="aa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0;margin-top:0;width:487.35pt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" filled="f" stroked="f">
              <v:textbox style="mso-fit-shape-to-text:t" inset=",0,,0">
                <w:txbxContent>
                  <w:p w:rsidR="006B212B" w:rsidRDefault="006B212B">
                    <w:pPr>
                      <w:pStyle w:val="aa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6596380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9447530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212B" w:rsidRDefault="007D537E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 w:rsidR="000E1C51"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F21E7D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6B212B" w:rsidRDefault="007D537E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 w:rsidR="000E1C51"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F21E7D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03365" cy="9767570"/>
              <wp:effectExtent l="0" t="0" r="26035" b="23495"/>
              <wp:wrapNone/>
              <wp:docPr id="5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3365" cy="976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374C20C" id="Rectangle 4" o:spid="_x0000_s1026" style="position:absolute;left:0;text-align:left;margin-left:0;margin-top:0;width:519.95pt;height:769.1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453390</wp:posOffset>
                  </wp:positionV>
                </mc:Fallback>
              </mc:AlternateContent>
              <wp:extent cx="123825" cy="6757670"/>
              <wp:effectExtent l="0" t="0" r="9525" b="5080"/>
              <wp:wrapNone/>
              <wp:docPr id="5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67576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464475B" id="Rectangle 8" o:spid="_x0000_s1026" style="position:absolute;left:0;text-align:left;margin-left:0;margin-top:0;width:9.75pt;height:532.1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AgUzBUmAIAADMFAAAOAAAAAAAAAAAAAAAAAC4CAABkcnMvZTJvRG9j&#10;LnhtbFBLAQItABQABgAIAAAAIQBYOVON3QAAAAU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7210425</wp:posOffset>
                  </wp:positionV>
                </mc:Fallback>
              </mc:AlternateContent>
              <wp:extent cx="123825" cy="3029585"/>
              <wp:effectExtent l="0" t="0" r="9525" b="0"/>
              <wp:wrapNone/>
              <wp:docPr id="5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30295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1F37177C" id="Rectangle 9" o:spid="_x0000_s1026" style="position:absolute;left:0;text-align:left;margin-left:0;margin-top:0;width:9.75pt;height:238.55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961" w:rsidRDefault="00F65961">
      <w:pPr>
        <w:spacing w:after="0" w:line="240" w:lineRule="auto"/>
      </w:pPr>
      <w:r>
        <w:separator/>
      </w:r>
    </w:p>
  </w:footnote>
  <w:footnote w:type="continuationSeparator" w:id="0">
    <w:p w:rsidR="00F65961" w:rsidRDefault="00F65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F3AB3"/>
    <w:multiLevelType w:val="hybridMultilevel"/>
    <w:tmpl w:val="007CD7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BB9"/>
    <w:rsid w:val="000C7971"/>
    <w:rsid w:val="000D2D42"/>
    <w:rsid w:val="000E1C51"/>
    <w:rsid w:val="00163B80"/>
    <w:rsid w:val="00211CA0"/>
    <w:rsid w:val="00274F62"/>
    <w:rsid w:val="00280F4B"/>
    <w:rsid w:val="002B2691"/>
    <w:rsid w:val="002C4ADF"/>
    <w:rsid w:val="003621F9"/>
    <w:rsid w:val="004178BB"/>
    <w:rsid w:val="004C25F8"/>
    <w:rsid w:val="004E491D"/>
    <w:rsid w:val="006B212B"/>
    <w:rsid w:val="006E04AB"/>
    <w:rsid w:val="006F1C5A"/>
    <w:rsid w:val="00762505"/>
    <w:rsid w:val="007D537E"/>
    <w:rsid w:val="00856EEF"/>
    <w:rsid w:val="008A6B3C"/>
    <w:rsid w:val="009A6BC3"/>
    <w:rsid w:val="009B2F20"/>
    <w:rsid w:val="009B64B1"/>
    <w:rsid w:val="00A142B2"/>
    <w:rsid w:val="00A228EC"/>
    <w:rsid w:val="00A66DC3"/>
    <w:rsid w:val="00AE2DEC"/>
    <w:rsid w:val="00B55925"/>
    <w:rsid w:val="00B92BB9"/>
    <w:rsid w:val="00C105E4"/>
    <w:rsid w:val="00CA6740"/>
    <w:rsid w:val="00DC233D"/>
    <w:rsid w:val="00DC49D2"/>
    <w:rsid w:val="00E20B4D"/>
    <w:rsid w:val="00EF67C7"/>
    <w:rsid w:val="00F21E7D"/>
    <w:rsid w:val="00F23B7F"/>
    <w:rsid w:val="00F65961"/>
    <w:rsid w:val="00F94EE1"/>
    <w:rsid w:val="00FD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73675"/>
  <w15:docId w15:val="{597FE19D-DFDE-47A6-9AA1-0320FA14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0">
    <w:name w:val="标题 5 字符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a5">
    <w:name w:val="标题 字符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a7">
    <w:name w:val="副标题 字符"/>
    <w:basedOn w:val="a0"/>
    <w:link w:val="a6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paragraph" w:styleId="aa">
    <w:name w:val="No Spacing"/>
    <w:link w:val="ab"/>
    <w:uiPriority w:val="1"/>
    <w:qFormat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ae">
    <w:name w:val="引用 字符"/>
    <w:basedOn w:val="a0"/>
    <w:link w:val="ad"/>
    <w:uiPriority w:val="29"/>
    <w:rPr>
      <w:i/>
      <w:iCs/>
      <w:color w:val="7A7A7A" w:themeColor="accent1"/>
      <w:sz w:val="28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f0">
    <w:name w:val="明显引用 字符"/>
    <w:basedOn w:val="a0"/>
    <w:link w:val="af"/>
    <w:uiPriority w:val="30"/>
    <w:rPr>
      <w:b/>
      <w:bCs/>
      <w:i/>
      <w:iCs/>
      <w:color w:val="7F7F7F" w:themeColor="text1" w:themeTint="80"/>
      <w:sz w:val="26"/>
    </w:rPr>
  </w:style>
  <w:style w:type="character" w:styleId="af1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f2">
    <w:name w:val="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f3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4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5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批注框文本 字符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styleId="af8">
    <w:name w:val="Placeholder Text"/>
    <w:basedOn w:val="a0"/>
    <w:uiPriority w:val="99"/>
    <w:rPr>
      <w:color w:val="808080"/>
    </w:rPr>
  </w:style>
  <w:style w:type="paragraph" w:styleId="af9">
    <w:name w:val="header"/>
    <w:basedOn w:val="a"/>
    <w:link w:val="afa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afa">
    <w:name w:val="页眉 字符"/>
    <w:basedOn w:val="a0"/>
    <w:link w:val="af9"/>
    <w:uiPriority w:val="99"/>
    <w:rPr>
      <w:lang w:eastAsia="ja-JP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页脚 字符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\AppData\Roaming\Microsoft\Templates\&#25253;&#21578;&#65288;&#22522;&#26412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0040AE29E94DFFBC56324548D5DF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0E3F35-4DDF-44B0-AA29-F15F82DCAAB1}"/>
      </w:docPartPr>
      <w:docPartBody>
        <w:p w:rsidR="00000000" w:rsidRDefault="0015156E">
          <w:pPr>
            <w:pStyle w:val="8E0040AE29E94DFFBC56324548D5DF70"/>
          </w:pPr>
          <w:r w:rsidRPr="00DC233D">
            <w:rPr>
              <w:rFonts w:ascii="宋体" w:eastAsia="宋体" w:hAnsi="宋体"/>
              <w:b/>
              <w:sz w:val="56"/>
            </w:rPr>
            <w:t>[</w:t>
          </w:r>
          <w:r w:rsidRPr="00DC233D">
            <w:rPr>
              <w:rFonts w:ascii="宋体" w:eastAsia="宋体" w:hAnsi="宋体" w:hint="eastAsia"/>
              <w:b/>
              <w:sz w:val="56"/>
              <w:szCs w:val="56"/>
            </w:rPr>
            <w:t>键入文档标题</w:t>
          </w:r>
          <w:r w:rsidRPr="00DC233D">
            <w:rPr>
              <w:rFonts w:ascii="宋体" w:eastAsia="宋体" w:hAnsi="宋体"/>
              <w:b/>
              <w:sz w:val="56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56E"/>
    <w:rsid w:val="0015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spacing w:before="480" w:line="288" w:lineRule="auto"/>
      <w:jc w:val="left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spacing w:before="200" w:line="28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spacing w:before="60"/>
      <w:jc w:val="left"/>
      <w:outlineLvl w:val="2"/>
    </w:pPr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11FE90BC04E4571A1D1D0B6E9FBA067">
    <w:name w:val="E11FE90BC04E4571A1D1D0B6E9FBA067"/>
    <w:pPr>
      <w:widowControl w:val="0"/>
      <w:jc w:val="both"/>
    </w:pPr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CDE84C554F16466F93EB04B55BEC7F80">
    <w:name w:val="CDE84C554F16466F93EB04B55BEC7F8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character" w:customStyle="1" w:styleId="30">
    <w:name w:val="标题 3 字符"/>
    <w:basedOn w:val="a0"/>
    <w:link w:val="3"/>
    <w:uiPriority w:val="9"/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paragraph" w:customStyle="1" w:styleId="9931C0545747489F8763DF55863E7DB1">
    <w:name w:val="9931C0545747489F8763DF55863E7DB1"/>
    <w:pPr>
      <w:widowControl w:val="0"/>
      <w:jc w:val="both"/>
    </w:pPr>
  </w:style>
  <w:style w:type="paragraph" w:customStyle="1" w:styleId="DC4FD19237F645EBA19FD48E25A88190">
    <w:name w:val="DC4FD19237F645EBA19FD48E25A88190"/>
    <w:pPr>
      <w:widowControl w:val="0"/>
      <w:jc w:val="both"/>
    </w:pPr>
  </w:style>
  <w:style w:type="paragraph" w:customStyle="1" w:styleId="8E0040AE29E94DFFBC56324548D5DF70">
    <w:name w:val="8E0040AE29E94DFFBC56324548D5DF70"/>
    <w:pPr>
      <w:widowControl w:val="0"/>
      <w:jc w:val="both"/>
    </w:pPr>
  </w:style>
  <w:style w:type="paragraph" w:customStyle="1" w:styleId="A975377E27F74121A940F3B36C2C77BD">
    <w:name w:val="A975377E27F74121A940F3B36C2C77BD"/>
    <w:pPr>
      <w:widowControl w:val="0"/>
      <w:jc w:val="both"/>
    </w:pPr>
  </w:style>
  <w:style w:type="paragraph" w:customStyle="1" w:styleId="0E46193F3FDD4AA29C2D53D9F1366581">
    <w:name w:val="0E46193F3FDD4AA29C2D53D9F1366581"/>
    <w:pPr>
      <w:widowControl w:val="0"/>
      <w:jc w:val="both"/>
    </w:pPr>
  </w:style>
  <w:style w:type="paragraph" w:customStyle="1" w:styleId="9F5CF8828A0E4FF7BB512DC5FBA222D1">
    <w:name w:val="9F5CF8828A0E4FF7BB512DC5FBA222D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报告（基本设计）</Template>
  <TotalTime>102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Heading 2</vt:lpstr>
      <vt:lpstr>        Heading 3</vt:lpstr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码学堂</dc:title>
  <dc:creator>jack</dc:creator>
  <cp:keywords/>
  <cp:lastModifiedBy>jack</cp:lastModifiedBy>
  <cp:revision>1</cp:revision>
  <dcterms:created xsi:type="dcterms:W3CDTF">2018-02-09T07:53:00Z</dcterms:created>
  <dcterms:modified xsi:type="dcterms:W3CDTF">2018-02-09T09:35:00Z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